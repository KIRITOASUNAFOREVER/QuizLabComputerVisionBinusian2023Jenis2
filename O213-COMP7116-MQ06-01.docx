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2E5B3C" w:rsidR="00811C48" w:rsidRPr="001E7ABE" w:rsidRDefault="00D266D7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3F4C51FC" w:rsidR="00321362" w:rsidRPr="00B67595" w:rsidRDefault="0014565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</w:t>
            </w:r>
            <w:r w:rsidR="007E4623">
              <w:rPr>
                <w:rFonts w:ascii="Arial Narrow" w:hAnsi="Arial Narrow" w:cs="Tahoma"/>
                <w:sz w:val="36"/>
              </w:rPr>
              <w:t>001</w:t>
            </w:r>
          </w:p>
          <w:p w14:paraId="36656A16" w14:textId="382B812C" w:rsidR="00235C36" w:rsidRPr="00876A58" w:rsidRDefault="0014565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11B5229" w:rsidR="000732DF" w:rsidRPr="0036420F" w:rsidRDefault="00A40148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40148">
              <w:rPr>
                <w:rFonts w:ascii="Arial" w:hAnsi="Arial" w:cs="Arial"/>
                <w:b/>
                <w:sz w:val="20"/>
              </w:rPr>
              <w:t>O2</w:t>
            </w:r>
            <w:r w:rsidR="000067D6">
              <w:rPr>
                <w:rFonts w:ascii="Arial" w:hAnsi="Arial" w:cs="Arial"/>
                <w:b/>
                <w:sz w:val="20"/>
              </w:rPr>
              <w:t>1</w:t>
            </w:r>
            <w:r w:rsidRPr="00A40148">
              <w:rPr>
                <w:rFonts w:ascii="Arial" w:hAnsi="Arial" w:cs="Arial"/>
                <w:b/>
                <w:sz w:val="20"/>
              </w:rPr>
              <w:t>3-COMP7116-MQ06-01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886289F" w:rsidR="00535DA7" w:rsidRPr="007E462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Odd Semester </w:t>
            </w:r>
            <w:r w:rsidR="007E4623">
              <w:rPr>
                <w:rFonts w:ascii="Arial" w:hAnsi="Arial" w:cs="Arial"/>
                <w:i/>
                <w:sz w:val="18"/>
                <w:szCs w:val="18"/>
              </w:rPr>
              <w:t xml:space="preserve">Year 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>202</w:t>
            </w:r>
            <w:r w:rsidR="007E4623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>/202</w:t>
            </w:r>
            <w:r w:rsidR="007E462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17F9E2E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untuk:</w:t>
      </w:r>
    </w:p>
    <w:p w14:paraId="27E43B41" w14:textId="77777777" w:rsidR="003F4CDE" w:rsidRDefault="003F4CDE" w:rsidP="003F4CDE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79C1FFB5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jawaban mahasiswa lain</w:t>
      </w:r>
      <w:r>
        <w:rPr>
          <w:lang w:val="id-ID"/>
        </w:rPr>
        <w:t>,</w:t>
      </w:r>
    </w:p>
    <w:p w14:paraId="227BAD74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other student</w:t>
      </w:r>
    </w:p>
    <w:p w14:paraId="7DBA07CA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t>Menyadur sebagian maupun seluruh jawaban dari buku</w:t>
      </w:r>
      <w:r>
        <w:rPr>
          <w:lang w:val="id-ID"/>
        </w:rPr>
        <w:t>,</w:t>
      </w:r>
    </w:p>
    <w:p w14:paraId="64C9C99D" w14:textId="77777777" w:rsidR="003F4CDE" w:rsidRDefault="003F4CDE" w:rsidP="003F4CDE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answer from the book</w:t>
      </w:r>
    </w:p>
    <w:p w14:paraId="2C488858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Mendownload sebagian maupun seluruh </w:t>
      </w:r>
      <w:r>
        <w:t>jawaban dari internet</w:t>
      </w:r>
      <w:r>
        <w:rPr>
          <w:lang w:val="id-ID"/>
        </w:rPr>
        <w:t>,</w:t>
      </w:r>
    </w:p>
    <w:p w14:paraId="75A3588E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6892F75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soal,</w:t>
      </w:r>
    </w:p>
    <w:p w14:paraId="27EE5653" w14:textId="77777777" w:rsidR="003F4CDE" w:rsidRDefault="003F4CDE" w:rsidP="003F4CDE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D72782E" w14:textId="77777777" w:rsidR="003F4CDE" w:rsidRDefault="003F4CDE" w:rsidP="003F4CDE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B79683C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BA09272" w14:textId="77777777" w:rsidR="003F4CDE" w:rsidRDefault="003F4CDE" w:rsidP="003F4CDE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A1F18A7" w14:textId="77777777" w:rsidR="003F4CDE" w:rsidRDefault="003F4CDE" w:rsidP="003F4CDE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6016E3F" w14:textId="77777777" w:rsidR="003F4CDE" w:rsidRDefault="003F4CDE" w:rsidP="003F4CDE">
      <w:pPr>
        <w:ind w:left="540"/>
        <w:jc w:val="both"/>
        <w:rPr>
          <w:rStyle w:val="longtext"/>
          <w:sz w:val="18"/>
          <w:szCs w:val="18"/>
        </w:rPr>
      </w:pPr>
    </w:p>
    <w:p w14:paraId="5FEF4DD6" w14:textId="77777777" w:rsidR="003F4CDE" w:rsidRDefault="003F4CDE" w:rsidP="003F4CDE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r>
        <w:t>mahasiswa</w:t>
      </w:r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7A89FA9B" w14:textId="77777777" w:rsidR="003F4CDE" w:rsidRDefault="003F4CDE" w:rsidP="003F4CDE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1A6013C8" w14:textId="77777777" w:rsidR="003F4CDE" w:rsidRDefault="003F4CDE" w:rsidP="003F4CDE">
      <w:pPr>
        <w:ind w:left="360" w:hanging="360"/>
      </w:pPr>
    </w:p>
    <w:p w14:paraId="72E3A2B7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r>
        <w:t>jawaban</w:t>
      </w:r>
      <w:r>
        <w:rPr>
          <w:lang w:val="id-ID"/>
        </w:rPr>
        <w:t xml:space="preserve">, segala jenis pengumpulan </w:t>
      </w:r>
      <w:r>
        <w:t>jawaban</w:t>
      </w:r>
      <w:r>
        <w:rPr>
          <w:lang w:val="id-ID"/>
        </w:rPr>
        <w:t xml:space="preserve"> di luar jadwal tidak dilayani.</w:t>
      </w:r>
    </w:p>
    <w:p w14:paraId="21E63620" w14:textId="77777777" w:rsidR="003F4CDE" w:rsidRDefault="003F4CDE" w:rsidP="003F4CDE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17B735FB" w14:textId="77777777" w:rsidR="003F4CDE" w:rsidRDefault="003F4CDE" w:rsidP="003F4CDE">
      <w:pPr>
        <w:jc w:val="both"/>
        <w:rPr>
          <w:rStyle w:val="longtext"/>
          <w:i/>
          <w:sz w:val="18"/>
          <w:szCs w:val="18"/>
        </w:rPr>
      </w:pPr>
    </w:p>
    <w:p w14:paraId="6A9E952E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60CDEBFD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56E3206D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3F4CDE" w14:paraId="1B65568B" w14:textId="77777777" w:rsidTr="003F4C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FD56E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118BC304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C53311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5D44D902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606A8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5A7A2835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F4CDE" w14:paraId="2262806B" w14:textId="77777777" w:rsidTr="003F4CDE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CB72" w14:textId="77777777" w:rsidR="003F4CDE" w:rsidRPr="00BB2FE1" w:rsidRDefault="003F4CDE">
            <w:pPr>
              <w:jc w:val="center"/>
              <w:rPr>
                <w:bCs/>
              </w:rPr>
            </w:pPr>
            <w:r w:rsidRPr="00BB2FE1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89B0" w14:textId="77777777" w:rsidR="003F4CDE" w:rsidRPr="00BB2FE1" w:rsidRDefault="003F4CDE">
            <w:pPr>
              <w:jc w:val="center"/>
              <w:rPr>
                <w:bCs/>
              </w:rPr>
            </w:pPr>
            <w:r w:rsidRPr="00BB2FE1">
              <w:rPr>
                <w:bCs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0466" w14:textId="77777777" w:rsidR="003F4CDE" w:rsidRPr="00BB2FE1" w:rsidRDefault="003F4CDE">
            <w:pPr>
              <w:jc w:val="center"/>
              <w:rPr>
                <w:bCs/>
              </w:rPr>
            </w:pPr>
            <w:r w:rsidRPr="00BB2FE1">
              <w:rPr>
                <w:bCs/>
              </w:rPr>
              <w:t>-</w:t>
            </w:r>
          </w:p>
        </w:tc>
      </w:tr>
    </w:tbl>
    <w:p w14:paraId="37E547A9" w14:textId="77777777" w:rsidR="003F4CDE" w:rsidRDefault="003F4CDE" w:rsidP="003F4CDE">
      <w:pPr>
        <w:ind w:left="360"/>
        <w:jc w:val="both"/>
        <w:rPr>
          <w:lang w:val="id-ID"/>
        </w:rPr>
      </w:pPr>
    </w:p>
    <w:p w14:paraId="71FB0079" w14:textId="77777777" w:rsidR="003F4CDE" w:rsidRDefault="003F4CDE" w:rsidP="003F4CDE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454E193E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602B3FF4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F4CDE" w14:paraId="41B89456" w14:textId="77777777" w:rsidTr="003F4CDE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16B13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46B5A646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3F4CDE" w14:paraId="7BB3DDA2" w14:textId="77777777" w:rsidTr="003F4CDE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83C4F" w14:textId="77777777" w:rsidR="00C369B4" w:rsidRDefault="00C369B4" w:rsidP="00C369B4">
            <w:r>
              <w:t>Visual Studio Code</w:t>
            </w:r>
          </w:p>
          <w:p w14:paraId="510E7019" w14:textId="77777777" w:rsidR="00C369B4" w:rsidRDefault="00C369B4" w:rsidP="00C369B4">
            <w:r>
              <w:t>Python 3.7</w:t>
            </w:r>
          </w:p>
          <w:p w14:paraId="31EF6146" w14:textId="77777777" w:rsidR="00C369B4" w:rsidRDefault="00C369B4" w:rsidP="00C369B4">
            <w:r>
              <w:t>SciPy 1.5.0</w:t>
            </w:r>
          </w:p>
          <w:p w14:paraId="6A66901F" w14:textId="47738D60" w:rsidR="003F4CDE" w:rsidRPr="00C369B4" w:rsidRDefault="00C369B4" w:rsidP="00C369B4">
            <w:r>
              <w:t>OpenCV 3.4.2.16</w:t>
            </w:r>
          </w:p>
        </w:tc>
      </w:tr>
    </w:tbl>
    <w:p w14:paraId="3E4A9107" w14:textId="3971A230" w:rsidR="003F4CDE" w:rsidRDefault="003F4CDE" w:rsidP="003F4CDE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 xml:space="preserve">Ekstensi file yang harus disertakan dalam pengumpulan </w:t>
      </w:r>
      <w:r w:rsidRPr="003F4CD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tugas mandiri 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 matakuliah ini adalah sebagai berikut:</w:t>
      </w:r>
    </w:p>
    <w:p w14:paraId="4DAA9913" w14:textId="1251C5E0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3F4CDE">
        <w:rPr>
          <w:rStyle w:val="longtext"/>
          <w:i/>
          <w:iCs/>
          <w:sz w:val="18"/>
          <w:szCs w:val="18"/>
        </w:rPr>
        <w:t xml:space="preserve">assignment </w:t>
      </w:r>
      <w:r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p w14:paraId="24BF5E72" w14:textId="77777777" w:rsidR="003F4CDE" w:rsidRDefault="003F4CDE" w:rsidP="003F4CD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F4CDE" w14:paraId="65DF3179" w14:textId="77777777" w:rsidTr="003F4CDE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970E82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2A147BED" w14:textId="77777777" w:rsidR="003F4CDE" w:rsidRDefault="003F4CD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2FFBF" w14:textId="77777777" w:rsidR="003F4CDE" w:rsidRDefault="003F4CDE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157A3BA0" w14:textId="77777777" w:rsidR="003F4CDE" w:rsidRDefault="003F4CDE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4E18B5" w14:textId="77777777" w:rsidR="003F4CDE" w:rsidRDefault="003F4C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8169859" w14:textId="77777777" w:rsidR="003F4CDE" w:rsidRDefault="003F4CDE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F4CDE" w14:paraId="037BEB42" w14:textId="77777777" w:rsidTr="00B637AA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D011" w14:textId="3A3119B0" w:rsidR="003F4CDE" w:rsidRDefault="00687460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DF3C" w14:textId="035593D8" w:rsidR="003F4CDE" w:rsidRDefault="00DE76E3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3F070" w14:textId="2B64D97E" w:rsidR="003F4CDE" w:rsidRDefault="00B637AA" w:rsidP="00B637AA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21CC4B78" w14:textId="5ADA9A6F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1BCA88E" w14:textId="77777777" w:rsidR="00AC7C8E" w:rsidRDefault="00AC7C8E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35538FB3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3ECE9906" w14:textId="665B1F2C" w:rsidR="00643F75" w:rsidRPr="006F3E4F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CA066D2" w14:textId="77777777" w:rsidR="00206CF6" w:rsidRPr="00977DB5" w:rsidRDefault="00206CF6" w:rsidP="00306061">
      <w:pPr>
        <w:spacing w:line="360" w:lineRule="auto"/>
        <w:jc w:val="center"/>
        <w:rPr>
          <w:b/>
        </w:rPr>
      </w:pPr>
      <w:r w:rsidRPr="00977DB5">
        <w:rPr>
          <w:b/>
        </w:rPr>
        <w:t>Devinca’s Problem</w:t>
      </w:r>
    </w:p>
    <w:p w14:paraId="50954E98" w14:textId="77777777" w:rsidR="00206CF6" w:rsidRDefault="00206CF6" w:rsidP="00206CF6">
      <w:pPr>
        <w:spacing w:line="360" w:lineRule="auto"/>
        <w:ind w:firstLine="360"/>
        <w:jc w:val="both"/>
        <w:rPr>
          <w:b/>
          <w:bCs/>
        </w:rPr>
      </w:pPr>
      <w:r w:rsidRPr="00C8668C">
        <w:t xml:space="preserve">Devinca has a problem that makes her feel </w:t>
      </w:r>
      <w:r w:rsidRPr="0074113F">
        <w:t>uncomfortable</w:t>
      </w:r>
      <w:r w:rsidRPr="00C8668C">
        <w:t xml:space="preserve">. That’s because </w:t>
      </w:r>
      <w:r>
        <w:t xml:space="preserve">of </w:t>
      </w:r>
      <w:r w:rsidRPr="00C8668C">
        <w:t xml:space="preserve">her acne. Since she has already run out of face wash, she needs to buy a new one. Because </w:t>
      </w:r>
      <w:r>
        <w:t>she</w:t>
      </w:r>
      <w:r w:rsidRPr="00C8668C">
        <w:t xml:space="preserve"> </w:t>
      </w:r>
      <w:r>
        <w:t xml:space="preserve">cannot go to the store, she gave you her </w:t>
      </w:r>
      <w:r w:rsidRPr="00131B5D">
        <w:rPr>
          <w:b/>
          <w:bCs/>
        </w:rPr>
        <w:t>face wash photo</w:t>
      </w:r>
      <w:r>
        <w:t xml:space="preserve"> and asked you to help her buy her face wash. You as an </w:t>
      </w:r>
      <w:r w:rsidRPr="00A4303D">
        <w:rPr>
          <w:b/>
          <w:bCs/>
        </w:rPr>
        <w:t>Artificial Intelligence Student</w:t>
      </w:r>
      <w:r>
        <w:t xml:space="preserve"> try </w:t>
      </w:r>
      <w:r w:rsidRPr="00C8668C">
        <w:t>to</w:t>
      </w:r>
      <w:r>
        <w:t xml:space="preserve"> practice your computer vision skill. So, you decided to</w:t>
      </w:r>
      <w:r w:rsidRPr="00C8668C">
        <w:t xml:space="preserve"> </w:t>
      </w:r>
      <w:r w:rsidRPr="009D0C9C">
        <w:rPr>
          <w:b/>
          <w:bCs/>
        </w:rPr>
        <w:t>create a program</w:t>
      </w:r>
      <w:r w:rsidRPr="00C8668C">
        <w:t xml:space="preserve"> to help her find</w:t>
      </w:r>
      <w:r>
        <w:t xml:space="preserve"> her </w:t>
      </w:r>
      <w:r w:rsidRPr="00C8668C">
        <w:t xml:space="preserve">face wash. Thankfully, the store has </w:t>
      </w:r>
      <w:r w:rsidRPr="009D0C9C">
        <w:rPr>
          <w:b/>
          <w:bCs/>
        </w:rPr>
        <w:t>all photo</w:t>
      </w:r>
      <w:r>
        <w:rPr>
          <w:b/>
          <w:bCs/>
        </w:rPr>
        <w:t>s</w:t>
      </w:r>
      <w:r w:rsidRPr="009D0C9C">
        <w:rPr>
          <w:b/>
          <w:bCs/>
        </w:rPr>
        <w:t xml:space="preserve"> of the face wash</w:t>
      </w:r>
      <w:r w:rsidRPr="00C8668C">
        <w:t xml:space="preserve"> they have. The program needs a </w:t>
      </w:r>
      <w:r w:rsidRPr="009D0C9C">
        <w:rPr>
          <w:b/>
          <w:bCs/>
        </w:rPr>
        <w:t>feature matching</w:t>
      </w:r>
      <w:r w:rsidRPr="00C8668C">
        <w:t xml:space="preserve"> to </w:t>
      </w:r>
      <w:r w:rsidRPr="009D0C9C">
        <w:rPr>
          <w:b/>
          <w:bCs/>
        </w:rPr>
        <w:t>compare</w:t>
      </w:r>
      <w:r w:rsidRPr="00C8668C">
        <w:t xml:space="preserve"> </w:t>
      </w:r>
      <w:r w:rsidRPr="009D0C9C">
        <w:rPr>
          <w:b/>
          <w:bCs/>
        </w:rPr>
        <w:t xml:space="preserve">the picture of </w:t>
      </w:r>
      <w:r>
        <w:rPr>
          <w:b/>
          <w:bCs/>
          <w:lang w:val="id-ID"/>
        </w:rPr>
        <w:t>D</w:t>
      </w:r>
      <w:r w:rsidRPr="009D0C9C">
        <w:rPr>
          <w:b/>
          <w:bCs/>
        </w:rPr>
        <w:t>evinca’s face wash</w:t>
      </w:r>
      <w:r w:rsidRPr="00C8668C">
        <w:t xml:space="preserve"> and </w:t>
      </w:r>
      <w:r w:rsidRPr="009D0C9C">
        <w:rPr>
          <w:b/>
          <w:bCs/>
        </w:rPr>
        <w:t>all photo</w:t>
      </w:r>
      <w:r>
        <w:rPr>
          <w:b/>
          <w:bCs/>
        </w:rPr>
        <w:t>s</w:t>
      </w:r>
      <w:r w:rsidRPr="009D0C9C">
        <w:rPr>
          <w:b/>
          <w:bCs/>
        </w:rPr>
        <w:t xml:space="preserve"> of the face wash in the store</w:t>
      </w:r>
      <w:r w:rsidRPr="00433143">
        <w:t>.</w:t>
      </w:r>
      <w:r w:rsidRPr="00C8668C">
        <w:t xml:space="preserve"> After the program finished comparing all the face</w:t>
      </w:r>
      <w:r>
        <w:rPr>
          <w:lang w:val="id-ID"/>
        </w:rPr>
        <w:t xml:space="preserve"> </w:t>
      </w:r>
      <w:r w:rsidRPr="00F10DE7">
        <w:t>wash photo</w:t>
      </w:r>
      <w:r>
        <w:t>s</w:t>
      </w:r>
      <w:r w:rsidRPr="00F10DE7">
        <w:t xml:space="preserve">, the program also needs to </w:t>
      </w:r>
      <w:r w:rsidRPr="00F10DE7">
        <w:rPr>
          <w:b/>
          <w:bCs/>
        </w:rPr>
        <w:t>show the best match between all comparisons</w:t>
      </w:r>
      <w:r>
        <w:rPr>
          <w:b/>
          <w:bCs/>
        </w:rPr>
        <w:t xml:space="preserve"> </w:t>
      </w:r>
      <w:r w:rsidRPr="00433143">
        <w:t>so</w:t>
      </w:r>
      <w:r>
        <w:t xml:space="preserve"> the cashier can help you find the correct face wash</w:t>
      </w:r>
      <w:r w:rsidRPr="00433143">
        <w:t>.</w:t>
      </w:r>
    </w:p>
    <w:p w14:paraId="0AF50D6D" w14:textId="77777777" w:rsidR="00206CF6" w:rsidRPr="008F5057" w:rsidRDefault="00206CF6" w:rsidP="00206CF6">
      <w:pPr>
        <w:spacing w:line="360" w:lineRule="auto"/>
        <w:jc w:val="both"/>
        <w:rPr>
          <w:b/>
          <w:bCs/>
        </w:rPr>
      </w:pPr>
    </w:p>
    <w:p w14:paraId="7610D57A" w14:textId="77777777" w:rsidR="00206CF6" w:rsidRPr="008F5057" w:rsidRDefault="00206CF6" w:rsidP="00206CF6">
      <w:pPr>
        <w:spacing w:line="360" w:lineRule="auto"/>
        <w:jc w:val="both"/>
        <w:rPr>
          <w:b/>
        </w:rPr>
      </w:pPr>
      <w:r w:rsidRPr="008F5057">
        <w:rPr>
          <w:b/>
        </w:rPr>
        <w:t>Dataset Description</w:t>
      </w:r>
    </w:p>
    <w:p w14:paraId="7EDAA313" w14:textId="77777777" w:rsidR="00206CF6" w:rsidRPr="008F5057" w:rsidRDefault="00206CF6" w:rsidP="00206CF6">
      <w:pPr>
        <w:spacing w:line="360" w:lineRule="auto"/>
        <w:jc w:val="both"/>
      </w:pPr>
      <w:r w:rsidRPr="008F5057">
        <w:t>The dataset consists of:</w:t>
      </w:r>
    </w:p>
    <w:p w14:paraId="24AF168D" w14:textId="77777777" w:rsidR="00206CF6" w:rsidRPr="008F5057" w:rsidRDefault="00206CF6" w:rsidP="00206CF6">
      <w:pPr>
        <w:pStyle w:val="ListParagraph"/>
        <w:numPr>
          <w:ilvl w:val="0"/>
          <w:numId w:val="15"/>
        </w:numPr>
        <w:tabs>
          <w:tab w:val="left" w:pos="9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057">
        <w:rPr>
          <w:rFonts w:ascii="Times New Roman" w:hAnsi="Times New Roman" w:cs="Times New Roman"/>
          <w:b/>
          <w:sz w:val="24"/>
          <w:szCs w:val="24"/>
        </w:rPr>
        <w:t>object-1.jpg</w:t>
      </w:r>
    </w:p>
    <w:p w14:paraId="6C00E26E" w14:textId="77777777" w:rsidR="00206CF6" w:rsidRPr="008F5057" w:rsidRDefault="00206CF6" w:rsidP="00206CF6">
      <w:pPr>
        <w:tabs>
          <w:tab w:val="left" w:pos="990"/>
        </w:tabs>
        <w:spacing w:line="360" w:lineRule="auto"/>
        <w:ind w:left="426"/>
        <w:jc w:val="both"/>
      </w:pPr>
      <w:r w:rsidRPr="008F5057">
        <w:t xml:space="preserve">Picture of the </w:t>
      </w:r>
      <w:r w:rsidRPr="008F5057">
        <w:rPr>
          <w:b/>
        </w:rPr>
        <w:t xml:space="preserve">object to be found </w:t>
      </w:r>
      <w:r w:rsidRPr="008F5057">
        <w:t>(</w:t>
      </w:r>
      <w:r w:rsidRPr="008F5057">
        <w:rPr>
          <w:b/>
        </w:rPr>
        <w:t>Devinca’s face wash</w:t>
      </w:r>
      <w:r w:rsidRPr="008F5057">
        <w:t>)</w:t>
      </w:r>
    </w:p>
    <w:p w14:paraId="78FB938A" w14:textId="77777777" w:rsidR="00206CF6" w:rsidRPr="008F5057" w:rsidRDefault="00206CF6" w:rsidP="00206CF6">
      <w:pPr>
        <w:pStyle w:val="ListParagraph"/>
        <w:numPr>
          <w:ilvl w:val="0"/>
          <w:numId w:val="15"/>
        </w:numPr>
        <w:tabs>
          <w:tab w:val="left" w:pos="9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057">
        <w:rPr>
          <w:rFonts w:ascii="Times New Roman" w:hAnsi="Times New Roman" w:cs="Times New Roman"/>
          <w:b/>
          <w:sz w:val="24"/>
          <w:szCs w:val="24"/>
        </w:rPr>
        <w:t>Data Folder</w:t>
      </w:r>
    </w:p>
    <w:p w14:paraId="6657FF74" w14:textId="2F6D6DBE" w:rsidR="00206CF6" w:rsidRDefault="00206CF6" w:rsidP="00206CF6">
      <w:pPr>
        <w:pStyle w:val="ListParagraph"/>
        <w:tabs>
          <w:tab w:val="left" w:pos="990"/>
        </w:tabs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057">
        <w:rPr>
          <w:rFonts w:ascii="Times New Roman" w:hAnsi="Times New Roman" w:cs="Times New Roman"/>
          <w:sz w:val="24"/>
          <w:szCs w:val="24"/>
        </w:rPr>
        <w:t xml:space="preserve">Pictures of </w:t>
      </w:r>
      <w:r w:rsidRPr="008F5057">
        <w:rPr>
          <w:rFonts w:ascii="Times New Roman" w:hAnsi="Times New Roman" w:cs="Times New Roman"/>
          <w:b/>
          <w:sz w:val="24"/>
          <w:szCs w:val="24"/>
        </w:rPr>
        <w:t>all</w:t>
      </w:r>
      <w:r w:rsidRPr="008F5057">
        <w:rPr>
          <w:rFonts w:ascii="Times New Roman" w:hAnsi="Times New Roman" w:cs="Times New Roman"/>
          <w:sz w:val="24"/>
          <w:szCs w:val="24"/>
        </w:rPr>
        <w:t xml:space="preserve"> </w:t>
      </w:r>
      <w:r w:rsidRPr="008F5057">
        <w:rPr>
          <w:rFonts w:ascii="Times New Roman" w:hAnsi="Times New Roman" w:cs="Times New Roman"/>
          <w:b/>
          <w:sz w:val="24"/>
          <w:szCs w:val="24"/>
        </w:rPr>
        <w:t>face wash product available in the store</w:t>
      </w:r>
    </w:p>
    <w:p w14:paraId="58EFFBC0" w14:textId="2E22B45F" w:rsidR="00206CF6" w:rsidRDefault="00D763A4" w:rsidP="00177BF7">
      <w:pPr>
        <w:pStyle w:val="ListParagraph"/>
        <w:tabs>
          <w:tab w:val="left" w:pos="744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dataset used in this task can be downloaded from </w:t>
      </w:r>
      <w:r w:rsidRPr="00AA0397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will be used for the feature matching. </w:t>
      </w:r>
      <w:r w:rsidRPr="009E4FFA">
        <w:rPr>
          <w:rFonts w:ascii="Times New Roman" w:hAnsi="Times New Roman" w:cs="Times New Roman"/>
          <w:b/>
          <w:bCs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9E4FFA">
        <w:rPr>
          <w:rFonts w:ascii="Times New Roman" w:hAnsi="Times New Roman" w:cs="Times New Roman"/>
          <w:b/>
          <w:bCs/>
          <w:sz w:val="24"/>
          <w:szCs w:val="24"/>
        </w:rPr>
        <w:t>other data</w:t>
      </w:r>
      <w:r>
        <w:rPr>
          <w:rFonts w:ascii="Times New Roman" w:hAnsi="Times New Roman" w:cs="Times New Roman"/>
          <w:sz w:val="24"/>
          <w:szCs w:val="24"/>
        </w:rPr>
        <w:t xml:space="preserve"> than the dataset that has been given.</w:t>
      </w:r>
    </w:p>
    <w:p w14:paraId="046E7CFA" w14:textId="77777777" w:rsidR="00177BF7" w:rsidRPr="008E3A1C" w:rsidRDefault="00177BF7" w:rsidP="00177BF7">
      <w:pPr>
        <w:pStyle w:val="ListParagraph"/>
        <w:tabs>
          <w:tab w:val="left" w:pos="744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99E333" w14:textId="77777777" w:rsidR="00206CF6" w:rsidRPr="008F5057" w:rsidRDefault="00206CF6" w:rsidP="00206CF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057">
        <w:rPr>
          <w:rFonts w:ascii="Times New Roman" w:hAnsi="Times New Roman" w:cs="Times New Roman"/>
          <w:b/>
          <w:sz w:val="24"/>
          <w:szCs w:val="24"/>
        </w:rPr>
        <w:t>Preprocessing</w:t>
      </w:r>
    </w:p>
    <w:p w14:paraId="6FADC4F6" w14:textId="77777777" w:rsidR="00206CF6" w:rsidRPr="008F5057" w:rsidRDefault="00206CF6" w:rsidP="00206CF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F5057">
        <w:rPr>
          <w:rFonts w:ascii="Times New Roman" w:hAnsi="Times New Roman" w:cs="Times New Roman"/>
          <w:sz w:val="24"/>
          <w:szCs w:val="24"/>
        </w:rPr>
        <w:t xml:space="preserve">Before being processed, </w:t>
      </w:r>
      <w:r w:rsidRPr="008F5057">
        <w:rPr>
          <w:rFonts w:ascii="Times New Roman" w:hAnsi="Times New Roman" w:cs="Times New Roman"/>
          <w:b/>
          <w:sz w:val="24"/>
          <w:szCs w:val="24"/>
        </w:rPr>
        <w:t>pictures</w:t>
      </w:r>
      <w:r w:rsidRPr="008F505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8F5057">
        <w:rPr>
          <w:rFonts w:ascii="Times New Roman" w:hAnsi="Times New Roman" w:cs="Times New Roman"/>
          <w:b/>
          <w:sz w:val="24"/>
          <w:szCs w:val="24"/>
        </w:rPr>
        <w:t>Data folder</w:t>
      </w:r>
      <w:r w:rsidRPr="008F5057">
        <w:rPr>
          <w:rFonts w:ascii="Times New Roman" w:hAnsi="Times New Roman" w:cs="Times New Roman"/>
          <w:sz w:val="24"/>
          <w:szCs w:val="24"/>
        </w:rPr>
        <w:t xml:space="preserve"> must be preprocessed using </w:t>
      </w:r>
      <w:r w:rsidRPr="008F5057">
        <w:rPr>
          <w:rFonts w:ascii="Times New Roman" w:hAnsi="Times New Roman" w:cs="Times New Roman"/>
          <w:b/>
          <w:bCs/>
          <w:sz w:val="24"/>
          <w:szCs w:val="24"/>
        </w:rPr>
        <w:t>Grayscale</w:t>
      </w:r>
      <w:r w:rsidRPr="008F50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5057">
        <w:rPr>
          <w:rFonts w:ascii="Times New Roman" w:hAnsi="Times New Roman" w:cs="Times New Roman"/>
          <w:bCs/>
          <w:sz w:val="24"/>
          <w:szCs w:val="24"/>
        </w:rPr>
        <w:t>and</w:t>
      </w:r>
      <w:r w:rsidRPr="008F5057">
        <w:rPr>
          <w:rFonts w:ascii="Times New Roman" w:hAnsi="Times New Roman" w:cs="Times New Roman"/>
          <w:sz w:val="24"/>
          <w:szCs w:val="24"/>
        </w:rPr>
        <w:t xml:space="preserve"> </w:t>
      </w:r>
      <w:r w:rsidRPr="008F5057">
        <w:rPr>
          <w:rFonts w:ascii="Times New Roman" w:hAnsi="Times New Roman" w:cs="Times New Roman"/>
          <w:b/>
          <w:bCs/>
          <w:sz w:val="24"/>
          <w:szCs w:val="24"/>
        </w:rPr>
        <w:t>Equalize Histogram</w:t>
      </w:r>
      <w:r w:rsidRPr="008F5057">
        <w:rPr>
          <w:rFonts w:ascii="Times New Roman" w:hAnsi="Times New Roman" w:cs="Times New Roman"/>
          <w:sz w:val="24"/>
          <w:szCs w:val="24"/>
        </w:rPr>
        <w:t>.</w:t>
      </w:r>
    </w:p>
    <w:p w14:paraId="7869FC5D" w14:textId="77777777" w:rsidR="00206CF6" w:rsidRPr="008F5057" w:rsidRDefault="00206CF6" w:rsidP="00206CF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036450" w14:textId="77777777" w:rsidR="00206CF6" w:rsidRPr="008F5057" w:rsidRDefault="00206CF6" w:rsidP="00206CF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057">
        <w:rPr>
          <w:rFonts w:ascii="Times New Roman" w:hAnsi="Times New Roman" w:cs="Times New Roman"/>
          <w:b/>
          <w:sz w:val="24"/>
          <w:szCs w:val="24"/>
        </w:rPr>
        <w:t>Feature Matching</w:t>
      </w:r>
    </w:p>
    <w:p w14:paraId="3E2C1386" w14:textId="77777777" w:rsidR="00206CF6" w:rsidRPr="008F5057" w:rsidRDefault="00206CF6" w:rsidP="00206CF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F5057">
        <w:rPr>
          <w:rFonts w:ascii="Times New Roman" w:hAnsi="Times New Roman" w:cs="Times New Roman"/>
          <w:sz w:val="24"/>
          <w:szCs w:val="24"/>
        </w:rPr>
        <w:t xml:space="preserve">The </w:t>
      </w:r>
      <w:r w:rsidRPr="008F5057">
        <w:rPr>
          <w:rFonts w:ascii="Times New Roman" w:hAnsi="Times New Roman" w:cs="Times New Roman"/>
          <w:b/>
          <w:sz w:val="24"/>
          <w:szCs w:val="24"/>
        </w:rPr>
        <w:t xml:space="preserve">object to be found </w:t>
      </w:r>
      <w:r w:rsidRPr="008F5057">
        <w:rPr>
          <w:rFonts w:ascii="Times New Roman" w:hAnsi="Times New Roman" w:cs="Times New Roman"/>
          <w:sz w:val="24"/>
          <w:szCs w:val="24"/>
        </w:rPr>
        <w:t xml:space="preserve">will be </w:t>
      </w:r>
      <w:r w:rsidRPr="008F5057">
        <w:rPr>
          <w:rFonts w:ascii="Times New Roman" w:hAnsi="Times New Roman" w:cs="Times New Roman"/>
          <w:b/>
          <w:sz w:val="24"/>
          <w:szCs w:val="24"/>
        </w:rPr>
        <w:t>matched</w:t>
      </w:r>
      <w:r w:rsidRPr="008F5057">
        <w:rPr>
          <w:rFonts w:ascii="Times New Roman" w:hAnsi="Times New Roman" w:cs="Times New Roman"/>
          <w:sz w:val="24"/>
          <w:szCs w:val="24"/>
        </w:rPr>
        <w:t xml:space="preserve"> with </w:t>
      </w:r>
      <w:r w:rsidRPr="008F5057">
        <w:rPr>
          <w:rFonts w:ascii="Times New Roman" w:hAnsi="Times New Roman" w:cs="Times New Roman"/>
          <w:b/>
          <w:sz w:val="24"/>
          <w:szCs w:val="24"/>
        </w:rPr>
        <w:t>pictures</w:t>
      </w:r>
      <w:r w:rsidRPr="008F505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8F5057">
        <w:rPr>
          <w:rFonts w:ascii="Times New Roman" w:hAnsi="Times New Roman" w:cs="Times New Roman"/>
          <w:b/>
          <w:sz w:val="24"/>
          <w:szCs w:val="24"/>
        </w:rPr>
        <w:t>Data folder</w:t>
      </w:r>
      <w:r w:rsidRPr="008F5057">
        <w:rPr>
          <w:rFonts w:ascii="Times New Roman" w:hAnsi="Times New Roman" w:cs="Times New Roman"/>
          <w:sz w:val="24"/>
          <w:szCs w:val="24"/>
        </w:rPr>
        <w:t xml:space="preserve">. All </w:t>
      </w:r>
      <w:r w:rsidRPr="008F5057">
        <w:rPr>
          <w:rFonts w:ascii="Times New Roman" w:hAnsi="Times New Roman" w:cs="Times New Roman"/>
          <w:b/>
          <w:sz w:val="24"/>
          <w:szCs w:val="24"/>
        </w:rPr>
        <w:t>matching results</w:t>
      </w:r>
      <w:r w:rsidRPr="008F5057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8F5057">
        <w:rPr>
          <w:rFonts w:ascii="Times New Roman" w:hAnsi="Times New Roman" w:cs="Times New Roman"/>
          <w:b/>
          <w:sz w:val="24"/>
          <w:szCs w:val="24"/>
        </w:rPr>
        <w:t>compared</w:t>
      </w:r>
      <w:r w:rsidRPr="008F5057">
        <w:rPr>
          <w:rFonts w:ascii="Times New Roman" w:hAnsi="Times New Roman" w:cs="Times New Roman"/>
          <w:sz w:val="24"/>
          <w:szCs w:val="24"/>
        </w:rPr>
        <w:t xml:space="preserve">, and the </w:t>
      </w:r>
      <w:r w:rsidRPr="008F5057">
        <w:rPr>
          <w:rFonts w:ascii="Times New Roman" w:hAnsi="Times New Roman" w:cs="Times New Roman"/>
          <w:b/>
          <w:sz w:val="24"/>
          <w:szCs w:val="24"/>
        </w:rPr>
        <w:t>best result</w:t>
      </w:r>
      <w:r w:rsidRPr="008F5057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8F5057">
        <w:rPr>
          <w:rFonts w:ascii="Times New Roman" w:hAnsi="Times New Roman" w:cs="Times New Roman"/>
          <w:b/>
          <w:sz w:val="24"/>
          <w:szCs w:val="24"/>
        </w:rPr>
        <w:t>shown</w:t>
      </w:r>
      <w:r w:rsidRPr="008F5057">
        <w:rPr>
          <w:rFonts w:ascii="Times New Roman" w:hAnsi="Times New Roman" w:cs="Times New Roman"/>
          <w:sz w:val="24"/>
          <w:szCs w:val="24"/>
        </w:rPr>
        <w:t>.</w:t>
      </w:r>
    </w:p>
    <w:p w14:paraId="3BF5D9F1" w14:textId="77777777" w:rsidR="00206CF6" w:rsidRPr="00977DB5" w:rsidRDefault="00206CF6" w:rsidP="00206CF6">
      <w:pPr>
        <w:pStyle w:val="ListParagraph"/>
        <w:spacing w:line="360" w:lineRule="auto"/>
        <w:ind w:left="0" w:firstLine="360"/>
        <w:jc w:val="center"/>
        <w:rPr>
          <w:noProof/>
        </w:rPr>
      </w:pPr>
    </w:p>
    <w:p w14:paraId="61B6B95B" w14:textId="77777777" w:rsidR="00206CF6" w:rsidRPr="00977DB5" w:rsidRDefault="00206CF6" w:rsidP="00206CF6">
      <w:pPr>
        <w:pStyle w:val="ListParagraph"/>
        <w:spacing w:line="360" w:lineRule="auto"/>
        <w:ind w:left="0" w:firstLine="360"/>
        <w:jc w:val="center"/>
      </w:pPr>
      <w:r w:rsidRPr="00977DB5">
        <w:rPr>
          <w:noProof/>
        </w:rPr>
        <w:lastRenderedPageBreak/>
        <w:drawing>
          <wp:inline distT="0" distB="0" distL="0" distR="0" wp14:anchorId="41FB9DB3" wp14:editId="6CDDBE2E">
            <wp:extent cx="6125845" cy="4955721"/>
            <wp:effectExtent l="19050" t="19050" r="2730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348" cy="4973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1CAD9" w14:textId="77777777" w:rsidR="00206CF6" w:rsidRPr="00977DB5" w:rsidRDefault="00206CF6" w:rsidP="00206CF6">
      <w:pPr>
        <w:spacing w:line="360" w:lineRule="auto"/>
        <w:ind w:firstLine="360"/>
        <w:jc w:val="center"/>
        <w:rPr>
          <w:b/>
          <w:sz w:val="20"/>
        </w:rPr>
      </w:pPr>
      <w:r w:rsidRPr="00977DB5">
        <w:rPr>
          <w:b/>
          <w:sz w:val="20"/>
        </w:rPr>
        <w:t>Figure 1. The best result of feature matching</w:t>
      </w:r>
    </w:p>
    <w:p w14:paraId="0BFFCB2A" w14:textId="77777777" w:rsidR="00206CF6" w:rsidRPr="00977DB5" w:rsidRDefault="00206CF6" w:rsidP="00206CF6">
      <w:pPr>
        <w:spacing w:line="360" w:lineRule="auto"/>
        <w:ind w:firstLine="360"/>
        <w:jc w:val="both"/>
        <w:rPr>
          <w:b/>
        </w:rPr>
      </w:pPr>
    </w:p>
    <w:p w14:paraId="6F21C60C" w14:textId="77777777" w:rsidR="00206CF6" w:rsidRPr="00977DB5" w:rsidRDefault="00206CF6" w:rsidP="00206CF6">
      <w:pPr>
        <w:tabs>
          <w:tab w:val="left" w:pos="630"/>
        </w:tabs>
        <w:spacing w:line="360" w:lineRule="auto"/>
        <w:jc w:val="both"/>
        <w:rPr>
          <w:b/>
        </w:rPr>
      </w:pPr>
      <w:r w:rsidRPr="00977DB5">
        <w:rPr>
          <w:b/>
        </w:rPr>
        <w:t>References:</w:t>
      </w:r>
    </w:p>
    <w:p w14:paraId="7DB7B89C" w14:textId="339D4EAD" w:rsidR="00206CF6" w:rsidRPr="00A552FB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206CF6" w:rsidRPr="00A552FB">
          <w:rPr>
            <w:rStyle w:val="Hyperlink"/>
            <w:rFonts w:ascii="Times New Roman" w:hAnsi="Times New Roman" w:cs="Times New Roman"/>
            <w:sz w:val="24"/>
            <w:szCs w:val="24"/>
          </w:rPr>
          <w:t>https://www.amazon.in/images/I/71sdO4itFSL._SX522_.jpg</w:t>
        </w:r>
      </w:hyperlink>
    </w:p>
    <w:p w14:paraId="0C323B6D" w14:textId="34E87EE4" w:rsidR="00206CF6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F0B46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https://id-test-11.slatic.net/p/506a142fdc2c51f0ca1f22e1ebd619da.jpg_720x720q80.jpg_.webp</w:t>
        </w:r>
      </w:hyperlink>
    </w:p>
    <w:p w14:paraId="7E1E76B9" w14:textId="58F08EEA" w:rsidR="00206CF6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81A6D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https://www.sociolla.com/cdn-cgi/image/w=325,format=auto,dpr=1.25/https://images.soco.id/24092805769-1584371631703.png</w:t>
        </w:r>
      </w:hyperlink>
    </w:p>
    <w:p w14:paraId="71BD84E6" w14:textId="48C1FE8F" w:rsidR="00206CF6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81A6D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https://cf.shopee.co.id/file/94d883f5fd4b24e17b1f8c66893cd1fd</w:t>
        </w:r>
      </w:hyperlink>
    </w:p>
    <w:p w14:paraId="0EA068C3" w14:textId="4BB56AAB" w:rsidR="00206CF6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881A6D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https://cf.shopee.co.id/file/9c307461235d50723a5b9da5b1fef22b</w:t>
        </w:r>
      </w:hyperlink>
    </w:p>
    <w:p w14:paraId="22C9F55D" w14:textId="11F853C2" w:rsidR="00E616A1" w:rsidRPr="00E616A1" w:rsidRDefault="007E4623" w:rsidP="00E616A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616A1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https://www.watsons.co.id/medias/WARDAH-MINCLRFY-FF-60ML-50331.jpg</w:t>
        </w:r>
      </w:hyperlink>
    </w:p>
    <w:p w14:paraId="3617B670" w14:textId="737D7504" w:rsidR="00206CF6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881A6D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https://id-test-11.slatic.net/p/5/pigeon-facial-foam-3298-4901118-8da499f768e2029140fb660275ee5010-catalog.jpg_720x720q80.jpg_.webp</w:t>
        </w:r>
      </w:hyperlink>
    </w:p>
    <w:p w14:paraId="46BEC82B" w14:textId="172FB36F" w:rsidR="00206CF6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881A6D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https://cf.shopee.co.id/file/731fd78e7a03bbad631f93636fb8e1fd</w:t>
        </w:r>
      </w:hyperlink>
    </w:p>
    <w:p w14:paraId="2011FF87" w14:textId="2643F372" w:rsidR="00206CF6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81A6D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https://cf.shopee.co.id/file/ee754c90831b0e6a88dfe8225f93351e</w:t>
        </w:r>
      </w:hyperlink>
    </w:p>
    <w:p w14:paraId="6D8492B7" w14:textId="04E3C40D" w:rsidR="00206CF6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881A6D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https://cf.shopee.co.id/file/6bcfdd43c0ec506cda5640bdfd05c410</w:t>
        </w:r>
      </w:hyperlink>
    </w:p>
    <w:p w14:paraId="11FD6AEC" w14:textId="1016A977" w:rsidR="00206CF6" w:rsidRDefault="007E4623" w:rsidP="00206CF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881A6D" w:rsidRPr="00B3144A">
          <w:rPr>
            <w:rStyle w:val="Hyperlink"/>
            <w:rFonts w:ascii="Times New Roman" w:hAnsi="Times New Roman" w:cs="Times New Roman"/>
            <w:sz w:val="24"/>
            <w:szCs w:val="24"/>
          </w:rPr>
          <w:t>https://cf.shopee.co.id/file/5c8cdb2d1021149cfa61ef48c525239a</w:t>
        </w:r>
      </w:hyperlink>
    </w:p>
    <w:p w14:paraId="16D13FD1" w14:textId="010AF688" w:rsidR="00BC6DE8" w:rsidRPr="00A32343" w:rsidRDefault="00BC6DE8" w:rsidP="00206CF6"/>
    <w:sectPr w:rsidR="00BC6DE8" w:rsidRPr="00A32343" w:rsidSect="00DF2179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052B" w14:textId="77777777" w:rsidR="00A768E3" w:rsidRDefault="00A768E3" w:rsidP="00273E4A">
      <w:r>
        <w:separator/>
      </w:r>
    </w:p>
  </w:endnote>
  <w:endnote w:type="continuationSeparator" w:id="0">
    <w:p w14:paraId="1A1279CA" w14:textId="77777777" w:rsidR="00A768E3" w:rsidRDefault="00A768E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084D" w14:textId="77777777" w:rsidR="00A768E3" w:rsidRDefault="00A768E3" w:rsidP="00273E4A">
      <w:r>
        <w:separator/>
      </w:r>
    </w:p>
  </w:footnote>
  <w:footnote w:type="continuationSeparator" w:id="0">
    <w:p w14:paraId="6712C601" w14:textId="77777777" w:rsidR="00A768E3" w:rsidRDefault="00A768E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4811EE6" w:rsidR="005D0782" w:rsidRPr="007E4623" w:rsidRDefault="007E462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CF2CA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CB53AD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9F2BB5"/>
    <w:multiLevelType w:val="hybridMultilevel"/>
    <w:tmpl w:val="EC40DC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9049F4"/>
    <w:multiLevelType w:val="hybridMultilevel"/>
    <w:tmpl w:val="84C27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3"/>
  </w:num>
  <w:num w:numId="14">
    <w:abstractNumId w:val="8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qAUA5rneSywAAAA="/>
  </w:docVars>
  <w:rsids>
    <w:rsidRoot w:val="00B9609E"/>
    <w:rsid w:val="000067D6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E14B3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65D"/>
    <w:rsid w:val="00145C2E"/>
    <w:rsid w:val="00150E94"/>
    <w:rsid w:val="00151847"/>
    <w:rsid w:val="0015698F"/>
    <w:rsid w:val="00177BF7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06CF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06061"/>
    <w:rsid w:val="00320C87"/>
    <w:rsid w:val="00321362"/>
    <w:rsid w:val="00323347"/>
    <w:rsid w:val="003432E6"/>
    <w:rsid w:val="003439D3"/>
    <w:rsid w:val="0036420F"/>
    <w:rsid w:val="0036669F"/>
    <w:rsid w:val="00366844"/>
    <w:rsid w:val="0037049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4CDE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4F0B46"/>
    <w:rsid w:val="00520E03"/>
    <w:rsid w:val="005314B7"/>
    <w:rsid w:val="00535101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87460"/>
    <w:rsid w:val="006D36BC"/>
    <w:rsid w:val="006D6353"/>
    <w:rsid w:val="006F3E4F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7E4623"/>
    <w:rsid w:val="007F0DA7"/>
    <w:rsid w:val="00810737"/>
    <w:rsid w:val="00811C48"/>
    <w:rsid w:val="00815DB3"/>
    <w:rsid w:val="0083459F"/>
    <w:rsid w:val="0083780E"/>
    <w:rsid w:val="008674E6"/>
    <w:rsid w:val="00876001"/>
    <w:rsid w:val="00876A58"/>
    <w:rsid w:val="00881A6D"/>
    <w:rsid w:val="008939EF"/>
    <w:rsid w:val="00894072"/>
    <w:rsid w:val="00895B8D"/>
    <w:rsid w:val="008B08C6"/>
    <w:rsid w:val="008B212E"/>
    <w:rsid w:val="008B43A2"/>
    <w:rsid w:val="008B7541"/>
    <w:rsid w:val="008C1A4A"/>
    <w:rsid w:val="008D1B94"/>
    <w:rsid w:val="008D411F"/>
    <w:rsid w:val="008E163A"/>
    <w:rsid w:val="008E3A1C"/>
    <w:rsid w:val="008F5057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0148"/>
    <w:rsid w:val="00A46082"/>
    <w:rsid w:val="00A50AF3"/>
    <w:rsid w:val="00A52AB7"/>
    <w:rsid w:val="00A53D38"/>
    <w:rsid w:val="00A552D5"/>
    <w:rsid w:val="00A552FB"/>
    <w:rsid w:val="00A768E3"/>
    <w:rsid w:val="00A933D3"/>
    <w:rsid w:val="00AA1407"/>
    <w:rsid w:val="00AB0E0A"/>
    <w:rsid w:val="00AB42BB"/>
    <w:rsid w:val="00AC0C63"/>
    <w:rsid w:val="00AC5D98"/>
    <w:rsid w:val="00AC7C8E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121D"/>
    <w:rsid w:val="00B637AA"/>
    <w:rsid w:val="00B67595"/>
    <w:rsid w:val="00B7140C"/>
    <w:rsid w:val="00B81979"/>
    <w:rsid w:val="00B948DA"/>
    <w:rsid w:val="00B9609E"/>
    <w:rsid w:val="00BB2FE1"/>
    <w:rsid w:val="00BC6DE8"/>
    <w:rsid w:val="00BE0705"/>
    <w:rsid w:val="00BF2997"/>
    <w:rsid w:val="00BF7C45"/>
    <w:rsid w:val="00C25F66"/>
    <w:rsid w:val="00C369B4"/>
    <w:rsid w:val="00C44051"/>
    <w:rsid w:val="00C4785B"/>
    <w:rsid w:val="00C525FC"/>
    <w:rsid w:val="00C56C03"/>
    <w:rsid w:val="00C56CA6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266D7"/>
    <w:rsid w:val="00D30822"/>
    <w:rsid w:val="00D3685C"/>
    <w:rsid w:val="00D37E0D"/>
    <w:rsid w:val="00D47C75"/>
    <w:rsid w:val="00D60A6D"/>
    <w:rsid w:val="00D67DFC"/>
    <w:rsid w:val="00D712E4"/>
    <w:rsid w:val="00D763A4"/>
    <w:rsid w:val="00D95848"/>
    <w:rsid w:val="00DA4A85"/>
    <w:rsid w:val="00DB0A75"/>
    <w:rsid w:val="00DC4B9D"/>
    <w:rsid w:val="00DC700A"/>
    <w:rsid w:val="00DE2FA6"/>
    <w:rsid w:val="00DE76E3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16A1"/>
    <w:rsid w:val="00E642BF"/>
    <w:rsid w:val="00E660C4"/>
    <w:rsid w:val="00E74D5A"/>
    <w:rsid w:val="00E83F0C"/>
    <w:rsid w:val="00EB5190"/>
    <w:rsid w:val="00EB7CD4"/>
    <w:rsid w:val="00ED5890"/>
    <w:rsid w:val="00EF17AC"/>
    <w:rsid w:val="00EF1E1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D6353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styleId="Hyperlink">
    <w:name w:val="Hyperlink"/>
    <w:basedOn w:val="DefaultParagraphFont"/>
    <w:uiPriority w:val="99"/>
    <w:unhideWhenUsed/>
    <w:rsid w:val="00206CF6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f.shopee.co.id/file/94d883f5fd4b24e17b1f8c66893cd1fd" TargetMode="External"/><Relationship Id="rId18" Type="http://schemas.openxmlformats.org/officeDocument/2006/relationships/hyperlink" Target="https://cf.shopee.co.id/file/ee754c90831b0e6a88dfe8225f93351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ociolla.com/cdn-cgi/image/w=325,format=auto,dpr=1.25/https://images.soco.id/24092805769-1584371631703.png" TargetMode="External"/><Relationship Id="rId17" Type="http://schemas.openxmlformats.org/officeDocument/2006/relationships/hyperlink" Target="https://cf.shopee.co.id/file/731fd78e7a03bbad631f93636fb8e1f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d-test-11.slatic.net/p/5/pigeon-facial-foam-3298-4901118-8da499f768e2029140fb660275ee5010-catalog.jpg_720x720q80.jpg_.webp" TargetMode="External"/><Relationship Id="rId20" Type="http://schemas.openxmlformats.org/officeDocument/2006/relationships/hyperlink" Target="https://cf.shopee.co.id/file/5c8cdb2d1021149cfa61ef48c525239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-test-11.slatic.net/p/506a142fdc2c51f0ca1f22e1ebd619da.jpg_720x720q80.jpg_.webp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watsons.co.id/medias/WARDAH-MINCLRFY-FF-60ML-50331.jpg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amazon.in/images/I/71sdO4itFSL._SX522_.jpg" TargetMode="External"/><Relationship Id="rId19" Type="http://schemas.openxmlformats.org/officeDocument/2006/relationships/hyperlink" Target="https://cf.shopee.co.id/file/6bcfdd43c0ec506cda5640bdfd05c4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f.shopee.co.id/file/9c307461235d50723a5b9da5b1fef22b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DANNY WISELEE</cp:lastModifiedBy>
  <cp:revision>32</cp:revision>
  <dcterms:created xsi:type="dcterms:W3CDTF">2020-07-21T05:55:00Z</dcterms:created>
  <dcterms:modified xsi:type="dcterms:W3CDTF">2021-09-21T06:43:00Z</dcterms:modified>
</cp:coreProperties>
</file>